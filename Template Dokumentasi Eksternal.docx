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5AA65807" w:rsidR="000035F9" w:rsidRPr="00434074" w:rsidRDefault="00542033" w:rsidP="004B6AFE">
            <w:pPr>
              <w:rPr>
                <w:rFonts w:ascii="Arial" w:hAnsi="Arial" w:cs="Arial"/>
                <w:b/>
                <w:i/>
                <w:sz w:val="32"/>
              </w:rPr>
            </w:pPr>
            <w:r>
              <w:rPr>
                <w:rFonts w:ascii="Arial" w:hAnsi="Arial" w:cs="Arial"/>
                <w:b/>
                <w:sz w:val="32"/>
              </w:rPr>
              <w:t>[</w:t>
            </w:r>
            <w:r w:rsidR="000035F9" w:rsidRPr="008B08C6">
              <w:rPr>
                <w:rFonts w:ascii="Arial" w:hAnsi="Arial" w:cs="Arial"/>
                <w:b/>
                <w:sz w:val="32"/>
                <w:lang w:val="id-ID"/>
              </w:rPr>
              <w:t>Project</w:t>
            </w:r>
            <w:r>
              <w:rPr>
                <w:rFonts w:ascii="Arial" w:hAnsi="Arial" w:cs="Arial"/>
                <w:b/>
                <w:sz w:val="32"/>
              </w:rPr>
              <w:t>]</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6FA70CC3" w:rsidR="000035F9" w:rsidRDefault="000035F9" w:rsidP="00DF7A94">
            <w:pPr>
              <w:pStyle w:val="Header"/>
              <w:rPr>
                <w:rFonts w:ascii="Arial Narrow" w:hAnsi="Arial Narrow" w:cs="Tahoma"/>
                <w:sz w:val="36"/>
              </w:rPr>
            </w:pPr>
            <w:r>
              <w:rPr>
                <w:rFonts w:ascii="Arial Narrow" w:hAnsi="Arial Narrow" w:cs="Tahoma"/>
                <w:sz w:val="36"/>
              </w:rPr>
              <w:t>&lt;</w:t>
            </w:r>
            <w:r w:rsidR="00186814">
              <w:rPr>
                <w:rFonts w:ascii="Arial" w:hAnsi="Arial" w:cs="Arial"/>
                <w:color w:val="333333"/>
                <w:sz w:val="23"/>
                <w:szCs w:val="23"/>
                <w:shd w:val="clear" w:color="auto" w:fill="F5F5F5"/>
              </w:rPr>
              <w:t>MOBI6026001</w:t>
            </w:r>
            <w:r>
              <w:rPr>
                <w:rFonts w:ascii="Arial Narrow" w:hAnsi="Arial Narrow" w:cs="Tahoma"/>
                <w:sz w:val="36"/>
              </w:rPr>
              <w:t>&gt;</w:t>
            </w:r>
          </w:p>
          <w:p w14:paraId="36656A16" w14:textId="14291823" w:rsidR="000035F9" w:rsidRPr="00876A58" w:rsidRDefault="000035F9" w:rsidP="00DF7A94">
            <w:pPr>
              <w:pStyle w:val="Header"/>
              <w:rPr>
                <w:rFonts w:ascii="Arial Narrow" w:hAnsi="Arial Narrow" w:cs="Tahoma"/>
                <w:sz w:val="36"/>
                <w:lang w:val="id-ID"/>
              </w:rPr>
            </w:pPr>
            <w:r>
              <w:rPr>
                <w:rFonts w:ascii="Arial Narrow" w:hAnsi="Arial Narrow" w:cs="Tahoma"/>
                <w:sz w:val="36"/>
              </w:rPr>
              <w:t>&lt;</w:t>
            </w:r>
            <w:r w:rsidR="00186814">
              <w:rPr>
                <w:rFonts w:ascii="Arial Narrow" w:hAnsi="Arial Narrow" w:cs="Tahoma"/>
                <w:sz w:val="36"/>
              </w:rPr>
              <w:t>Mobile Application and Technology</w:t>
            </w:r>
            <w:r>
              <w:rPr>
                <w:rFonts w:ascii="Arial Narrow" w:hAnsi="Arial Narrow" w:cs="Tahoma"/>
                <w:sz w:val="36"/>
              </w:rPr>
              <w:t>&gt;</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42AD9B5" w:rsidR="000035F9" w:rsidRPr="00227331" w:rsidRDefault="00227331" w:rsidP="005B66A9">
            <w:pPr>
              <w:pStyle w:val="Header"/>
              <w:rPr>
                <w:rFonts w:ascii="Arial" w:hAnsi="Arial" w:cs="Arial"/>
                <w:b/>
                <w:iCs/>
                <w:sz w:val="20"/>
                <w:szCs w:val="20"/>
              </w:rPr>
            </w:pPr>
            <w:r>
              <w:rPr>
                <w:rFonts w:ascii="Arial" w:hAnsi="Arial" w:cs="Arial"/>
                <w:iCs/>
                <w:sz w:val="20"/>
                <w:szCs w:val="20"/>
              </w:rPr>
              <w:t>[Odd</w:t>
            </w:r>
            <w:r w:rsidR="007A461F">
              <w:rPr>
                <w:rFonts w:ascii="Arial" w:hAnsi="Arial" w:cs="Arial"/>
                <w:iCs/>
                <w:sz w:val="20"/>
                <w:szCs w:val="20"/>
              </w:rPr>
              <w: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sidR="00186814">
              <w:rPr>
                <w:rFonts w:ascii="Arial" w:hAnsi="Arial" w:cs="Arial"/>
                <w:iCs/>
                <w:sz w:val="20"/>
                <w:szCs w:val="20"/>
              </w:rPr>
              <w:t>2022</w:t>
            </w:r>
            <w:r w:rsidR="000035F9" w:rsidRPr="003F139E">
              <w:rPr>
                <w:rFonts w:ascii="Arial" w:hAnsi="Arial" w:cs="Arial"/>
                <w:iCs/>
                <w:sz w:val="20"/>
                <w:szCs w:val="20"/>
                <w:lang w:val="id-ID"/>
              </w:rPr>
              <w:t>/</w:t>
            </w:r>
            <w:r w:rsidR="00186814">
              <w:rPr>
                <w:rFonts w:ascii="Arial" w:hAnsi="Arial" w:cs="Arial"/>
                <w:iCs/>
                <w:sz w:val="20"/>
                <w:szCs w:val="20"/>
              </w:rPr>
              <w:t>2023</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250986B9" w:rsidR="009F37DD" w:rsidRPr="00740F48" w:rsidRDefault="00186814" w:rsidP="002F11B8">
      <w:pPr>
        <w:spacing w:line="360" w:lineRule="auto"/>
        <w:ind w:firstLine="360"/>
        <w:rPr>
          <w:sz w:val="28"/>
          <w:szCs w:val="28"/>
        </w:rPr>
      </w:pPr>
      <w:r>
        <w:t>HE FISH</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1087FD8E" w14:textId="5BD623E9" w:rsidR="00186814" w:rsidRPr="00186814" w:rsidRDefault="00186814" w:rsidP="002F11B8">
      <w:pPr>
        <w:pStyle w:val="Style1"/>
        <w:numPr>
          <w:ilvl w:val="0"/>
          <w:numId w:val="19"/>
        </w:numPr>
        <w:spacing w:line="360" w:lineRule="auto"/>
        <w:rPr>
          <w:rFonts w:ascii="Times New Roman" w:hAnsi="Times New Roman" w:cs="Times New Roman"/>
          <w:sz w:val="28"/>
          <w:szCs w:val="28"/>
        </w:rPr>
      </w:pPr>
      <w:r w:rsidRPr="00186814">
        <w:rPr>
          <w:rFonts w:ascii="Times New Roman" w:eastAsia="MS Mincho" w:hAnsi="Times New Roman" w:cs="Times New Roman"/>
          <w:b w:val="0"/>
          <w:bCs w:val="0"/>
          <w:sz w:val="24"/>
          <w:szCs w:val="24"/>
        </w:rPr>
        <w:t>HE Fish adalah toko ikan yang memiliki banyak daftar ikan hias populer, mereka memutuskan untuk membuat aplikasi yang menyediakan informasi ikan dalam bentuk artikel. Henama Ea sebagai CEO HE Fish menugaskan Anda untuk membuat aplikasi di platform Mobile untuk memudahkan orang mempelajari ikan lebih dalam.</w:t>
      </w:r>
      <w:r w:rsidR="00F91FB3">
        <w:rPr>
          <w:rFonts w:ascii="Times New Roman" w:eastAsia="MS Mincho" w:hAnsi="Times New Roman" w:cs="Times New Roman"/>
          <w:b w:val="0"/>
          <w:bCs w:val="0"/>
          <w:sz w:val="24"/>
          <w:szCs w:val="24"/>
        </w:rPr>
        <w:t xml:space="preserve"> Projek ini menggunakan database local.</w:t>
      </w:r>
    </w:p>
    <w:p w14:paraId="12AE8008" w14:textId="049BB6B0"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0B8F3D4A" w14:textId="64BC426C" w:rsidR="002F11B8" w:rsidRDefault="00261631" w:rsidP="00261631">
      <w:pPr>
        <w:pStyle w:val="ListParagraph"/>
        <w:numPr>
          <w:ilvl w:val="0"/>
          <w:numId w:val="19"/>
        </w:numPr>
        <w:spacing w:line="360" w:lineRule="auto"/>
      </w:pPr>
      <w:r w:rsidRPr="00261631">
        <w:rPr>
          <w:noProof/>
        </w:rPr>
        <w:drawing>
          <wp:anchor distT="0" distB="0" distL="114300" distR="114300" simplePos="0" relativeHeight="251659264" behindDoc="1" locked="0" layoutInCell="1" allowOverlap="1" wp14:anchorId="7FF46F29" wp14:editId="55825DA2">
            <wp:simplePos x="0" y="0"/>
            <wp:positionH relativeFrom="column">
              <wp:posOffset>2541270</wp:posOffset>
            </wp:positionH>
            <wp:positionV relativeFrom="paragraph">
              <wp:posOffset>313164</wp:posOffset>
            </wp:positionV>
            <wp:extent cx="1705610" cy="3495239"/>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8532" cy="3501226"/>
                    </a:xfrm>
                    <a:prstGeom prst="rect">
                      <a:avLst/>
                    </a:prstGeom>
                  </pic:spPr>
                </pic:pic>
              </a:graphicData>
            </a:graphic>
            <wp14:sizeRelH relativeFrom="margin">
              <wp14:pctWidth>0</wp14:pctWidth>
            </wp14:sizeRelH>
            <wp14:sizeRelV relativeFrom="margin">
              <wp14:pctHeight>0</wp14:pctHeight>
            </wp14:sizeRelV>
          </wp:anchor>
        </w:drawing>
      </w:r>
      <w:r w:rsidRPr="00261631">
        <w:rPr>
          <w:noProof/>
        </w:rPr>
        <w:drawing>
          <wp:anchor distT="0" distB="0" distL="114300" distR="114300" simplePos="0" relativeHeight="251658240" behindDoc="0" locked="0" layoutInCell="1" allowOverlap="1" wp14:anchorId="5C15AD7F" wp14:editId="60F638F7">
            <wp:simplePos x="0" y="0"/>
            <wp:positionH relativeFrom="column">
              <wp:posOffset>369570</wp:posOffset>
            </wp:positionH>
            <wp:positionV relativeFrom="paragraph">
              <wp:posOffset>328930</wp:posOffset>
            </wp:positionV>
            <wp:extent cx="1638300" cy="3484506"/>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3484506"/>
                    </a:xfrm>
                    <a:prstGeom prst="rect">
                      <a:avLst/>
                    </a:prstGeom>
                  </pic:spPr>
                </pic:pic>
              </a:graphicData>
            </a:graphic>
          </wp:anchor>
        </w:drawing>
      </w:r>
    </w:p>
    <w:p w14:paraId="3E74CD59" w14:textId="1494901F" w:rsidR="00186814" w:rsidRDefault="00186814" w:rsidP="00186814">
      <w:pPr>
        <w:spacing w:line="360" w:lineRule="auto"/>
      </w:pPr>
    </w:p>
    <w:p w14:paraId="0982F464" w14:textId="2EA63A9B" w:rsidR="00186814" w:rsidRPr="00682E72" w:rsidRDefault="00186814" w:rsidP="00186814">
      <w:pPr>
        <w:spacing w:line="360" w:lineRule="auto"/>
      </w:pP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lastRenderedPageBreak/>
        <w:t>Group Member</w:t>
      </w:r>
    </w:p>
    <w:p w14:paraId="1786807E" w14:textId="77777777" w:rsidR="00186814" w:rsidRDefault="00186814" w:rsidP="00186814">
      <w:pPr>
        <w:pStyle w:val="ListParagraph"/>
        <w:spacing w:line="360" w:lineRule="auto"/>
      </w:pPr>
      <w:r>
        <w:t>Julian Yondy - 2501982090</w:t>
      </w:r>
    </w:p>
    <w:p w14:paraId="1DFC0F2F" w14:textId="77777777" w:rsidR="00186814" w:rsidRDefault="00186814" w:rsidP="00186814">
      <w:pPr>
        <w:pStyle w:val="ListParagraph"/>
        <w:spacing w:line="360" w:lineRule="auto"/>
      </w:pPr>
      <w:r>
        <w:t>Galuh Yoga Bagaskara - 2502016374</w:t>
      </w:r>
    </w:p>
    <w:p w14:paraId="26DF70A3" w14:textId="4C9640B3" w:rsidR="00842715" w:rsidRDefault="00186814" w:rsidP="00186814">
      <w:pPr>
        <w:pStyle w:val="ListParagraph"/>
        <w:spacing w:line="360" w:lineRule="auto"/>
      </w:pPr>
      <w:r>
        <w:t>Geraldo Pannanda Lutan -2502001920</w:t>
      </w:r>
    </w:p>
    <w:p w14:paraId="7416746A" w14:textId="7C27BBA0" w:rsidR="00521992" w:rsidRDefault="00521992" w:rsidP="00521992">
      <w:pPr>
        <w:spacing w:line="360" w:lineRule="auto"/>
        <w:rPr>
          <w:b/>
          <w:bCs/>
          <w:sz w:val="28"/>
          <w:szCs w:val="28"/>
        </w:rPr>
      </w:pPr>
    </w:p>
    <w:p w14:paraId="1B55F385" w14:textId="603A04C1" w:rsidR="00521992" w:rsidRDefault="00521992" w:rsidP="00521992">
      <w:pPr>
        <w:pStyle w:val="ListParagraph"/>
        <w:numPr>
          <w:ilvl w:val="0"/>
          <w:numId w:val="24"/>
        </w:numPr>
        <w:spacing w:line="360" w:lineRule="auto"/>
        <w:rPr>
          <w:b/>
          <w:bCs/>
          <w:sz w:val="28"/>
          <w:szCs w:val="28"/>
        </w:rPr>
      </w:pPr>
      <w:r w:rsidRPr="00521992">
        <w:rPr>
          <w:b/>
          <w:bCs/>
          <w:sz w:val="28"/>
          <w:szCs w:val="28"/>
        </w:rPr>
        <w:t>How To</w:t>
      </w:r>
    </w:p>
    <w:p w14:paraId="7B7524CC" w14:textId="77777777" w:rsidR="00521992" w:rsidRDefault="00521992" w:rsidP="00521992"/>
    <w:p w14:paraId="5811AE67" w14:textId="77777777" w:rsidR="00521992" w:rsidRDefault="00521992" w:rsidP="00521992">
      <w:pPr>
        <w:pStyle w:val="ListParagraph"/>
        <w:numPr>
          <w:ilvl w:val="0"/>
          <w:numId w:val="25"/>
        </w:numPr>
        <w:spacing w:after="160" w:line="259" w:lineRule="auto"/>
      </w:pPr>
      <w:r>
        <w:t>Buka XAMPP</w:t>
      </w:r>
    </w:p>
    <w:p w14:paraId="395C8ED8" w14:textId="77777777" w:rsidR="00521992" w:rsidRDefault="00521992" w:rsidP="00521992">
      <w:pPr>
        <w:pStyle w:val="ListParagraph"/>
        <w:numPr>
          <w:ilvl w:val="0"/>
          <w:numId w:val="25"/>
        </w:numPr>
        <w:spacing w:after="160" w:line="259" w:lineRule="auto"/>
      </w:pPr>
      <w:r>
        <w:t>Hidupkan Apache dan MySQL</w:t>
      </w:r>
    </w:p>
    <w:p w14:paraId="2EE0BDC0" w14:textId="77777777" w:rsidR="00521992" w:rsidRDefault="00521992" w:rsidP="00521992">
      <w:pPr>
        <w:pStyle w:val="ListParagraph"/>
        <w:numPr>
          <w:ilvl w:val="0"/>
          <w:numId w:val="25"/>
        </w:numPr>
        <w:spacing w:after="160" w:line="259" w:lineRule="auto"/>
      </w:pPr>
      <w:r>
        <w:t>Klik Admin dibagian MySQL</w:t>
      </w:r>
    </w:p>
    <w:p w14:paraId="7EDC3AF3" w14:textId="3082A605" w:rsidR="00521992" w:rsidRDefault="00521992" w:rsidP="00521992">
      <w:pPr>
        <w:pStyle w:val="ListParagraph"/>
        <w:numPr>
          <w:ilvl w:val="0"/>
          <w:numId w:val="25"/>
        </w:numPr>
        <w:spacing w:after="160" w:line="259" w:lineRule="auto"/>
      </w:pPr>
      <w:r>
        <w:t>Buat User baru</w:t>
      </w:r>
      <w:r w:rsidR="00E3728B">
        <w:t xml:space="preserve"> (Username: dbadmin password: dbadmin123</w:t>
      </w:r>
      <w:r>
        <w:t xml:space="preserve"> di MySQL dengan Username dan Password, pastikan beri semua privelege</w:t>
      </w:r>
    </w:p>
    <w:p w14:paraId="61CE7210" w14:textId="77777777" w:rsidR="00521992" w:rsidRDefault="00521992" w:rsidP="00521992">
      <w:pPr>
        <w:pStyle w:val="ListParagraph"/>
        <w:numPr>
          <w:ilvl w:val="0"/>
          <w:numId w:val="25"/>
        </w:numPr>
        <w:spacing w:after="160" w:line="259" w:lineRule="auto"/>
      </w:pPr>
      <w:r>
        <w:t xml:space="preserve">Extract ZIP. </w:t>
      </w:r>
    </w:p>
    <w:p w14:paraId="47FABE55" w14:textId="77777777" w:rsidR="00521992" w:rsidRDefault="00521992" w:rsidP="00521992">
      <w:pPr>
        <w:pStyle w:val="ListParagraph"/>
        <w:numPr>
          <w:ilvl w:val="0"/>
          <w:numId w:val="25"/>
        </w:numPr>
        <w:spacing w:after="160" w:line="259" w:lineRule="auto"/>
      </w:pPr>
      <w:r>
        <w:t>Buka Command Prompt</w:t>
      </w:r>
    </w:p>
    <w:p w14:paraId="796499A5" w14:textId="77777777" w:rsidR="00521992" w:rsidRDefault="00521992" w:rsidP="00521992">
      <w:pPr>
        <w:pStyle w:val="ListParagraph"/>
        <w:numPr>
          <w:ilvl w:val="0"/>
          <w:numId w:val="25"/>
        </w:numPr>
        <w:spacing w:after="160" w:line="259" w:lineRule="auto"/>
      </w:pPr>
      <w:r>
        <w:t>Cd (Change Directory) ke folder Api yang didapatkan dari Extract zip.</w:t>
      </w:r>
    </w:p>
    <w:p w14:paraId="236735D2" w14:textId="77777777" w:rsidR="00521992" w:rsidRDefault="00521992" w:rsidP="00521992">
      <w:pPr>
        <w:pStyle w:val="ListParagraph"/>
        <w:numPr>
          <w:ilvl w:val="0"/>
          <w:numId w:val="25"/>
        </w:numPr>
        <w:spacing w:after="160" w:line="259" w:lineRule="auto"/>
      </w:pPr>
      <w:r>
        <w:t>Ketik npm run start</w:t>
      </w:r>
    </w:p>
    <w:p w14:paraId="49887BE6" w14:textId="77777777" w:rsidR="00521992" w:rsidRDefault="00521992" w:rsidP="00521992">
      <w:pPr>
        <w:pStyle w:val="ListParagraph"/>
        <w:numPr>
          <w:ilvl w:val="0"/>
          <w:numId w:val="25"/>
        </w:numPr>
        <w:spacing w:after="160" w:line="259" w:lineRule="auto"/>
      </w:pPr>
      <w:r>
        <w:t>Buka Android Emulator</w:t>
      </w:r>
    </w:p>
    <w:p w14:paraId="140612C1" w14:textId="77777777" w:rsidR="00521992" w:rsidRDefault="00521992" w:rsidP="00521992">
      <w:pPr>
        <w:pStyle w:val="ListParagraph"/>
        <w:numPr>
          <w:ilvl w:val="0"/>
          <w:numId w:val="25"/>
        </w:numPr>
        <w:spacing w:after="160" w:line="259" w:lineRule="auto"/>
      </w:pPr>
      <w:r>
        <w:t>Ketik Flutter run di terminal</w:t>
      </w:r>
    </w:p>
    <w:p w14:paraId="2CD53768" w14:textId="77777777" w:rsidR="00521992" w:rsidRPr="00521992" w:rsidRDefault="00521992" w:rsidP="00521992">
      <w:pPr>
        <w:spacing w:line="360" w:lineRule="auto"/>
        <w:rPr>
          <w:b/>
          <w:bCs/>
          <w:sz w:val="28"/>
          <w:szCs w:val="28"/>
        </w:rPr>
      </w:pPr>
    </w:p>
    <w:p w14:paraId="7282AACB" w14:textId="11F21054" w:rsidR="00521992" w:rsidRPr="00521992" w:rsidRDefault="00521992" w:rsidP="00186814">
      <w:pPr>
        <w:pStyle w:val="ListParagraph"/>
        <w:spacing w:line="360" w:lineRule="auto"/>
        <w:rPr>
          <w:b/>
          <w:bCs/>
        </w:rPr>
      </w:pPr>
    </w:p>
    <w:sectPr w:rsidR="00521992" w:rsidRPr="00521992" w:rsidSect="00DF2179">
      <w:headerReference w:type="default"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C175" w14:textId="77777777" w:rsidR="00BB5A09" w:rsidRDefault="00BB5A09" w:rsidP="00273E4A">
      <w:r>
        <w:separator/>
      </w:r>
    </w:p>
  </w:endnote>
  <w:endnote w:type="continuationSeparator" w:id="0">
    <w:p w14:paraId="12F6FD46" w14:textId="77777777" w:rsidR="00BB5A09" w:rsidRDefault="00BB5A0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EA82" w14:textId="77777777" w:rsidR="00BB5A09" w:rsidRDefault="00BB5A09" w:rsidP="00273E4A">
      <w:r>
        <w:separator/>
      </w:r>
    </w:p>
  </w:footnote>
  <w:footnote w:type="continuationSeparator" w:id="0">
    <w:p w14:paraId="32505C57" w14:textId="77777777" w:rsidR="00BB5A09" w:rsidRDefault="00BB5A0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5228E"/>
    <w:multiLevelType w:val="hybridMultilevel"/>
    <w:tmpl w:val="D0B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8"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9"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7"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8F9403F"/>
    <w:multiLevelType w:val="hybridMultilevel"/>
    <w:tmpl w:val="3328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467D4"/>
    <w:multiLevelType w:val="hybridMultilevel"/>
    <w:tmpl w:val="12885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4"/>
  </w:num>
  <w:num w:numId="4">
    <w:abstractNumId w:val="12"/>
  </w:num>
  <w:num w:numId="5">
    <w:abstractNumId w:val="19"/>
  </w:num>
  <w:num w:numId="6">
    <w:abstractNumId w:val="13"/>
  </w:num>
  <w:num w:numId="7">
    <w:abstractNumId w:val="20"/>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7"/>
  </w:num>
  <w:num w:numId="15">
    <w:abstractNumId w:val="4"/>
  </w:num>
  <w:num w:numId="16">
    <w:abstractNumId w:val="18"/>
  </w:num>
  <w:num w:numId="17">
    <w:abstractNumId w:val="1"/>
  </w:num>
  <w:num w:numId="18">
    <w:abstractNumId w:val="15"/>
  </w:num>
  <w:num w:numId="19">
    <w:abstractNumId w:val="6"/>
  </w:num>
  <w:num w:numId="20">
    <w:abstractNumId w:val="17"/>
  </w:num>
  <w:num w:numId="21">
    <w:abstractNumId w:val="10"/>
  </w:num>
  <w:num w:numId="22">
    <w:abstractNumId w:val="9"/>
  </w:num>
  <w:num w:numId="23">
    <w:abstractNumId w:val="23"/>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86814"/>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31"/>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20E03"/>
    <w:rsid w:val="00521992"/>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472C"/>
    <w:rsid w:val="006769D8"/>
    <w:rsid w:val="00677A45"/>
    <w:rsid w:val="00682E72"/>
    <w:rsid w:val="00683E30"/>
    <w:rsid w:val="00695DD8"/>
    <w:rsid w:val="006A603D"/>
    <w:rsid w:val="006B19E8"/>
    <w:rsid w:val="006B271E"/>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938FA"/>
    <w:rsid w:val="008939EF"/>
    <w:rsid w:val="00894072"/>
    <w:rsid w:val="00895B8D"/>
    <w:rsid w:val="008B08C6"/>
    <w:rsid w:val="008B212E"/>
    <w:rsid w:val="008B7541"/>
    <w:rsid w:val="008C1A4A"/>
    <w:rsid w:val="008C64AC"/>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E2512"/>
    <w:rsid w:val="009E29D9"/>
    <w:rsid w:val="009F37DD"/>
    <w:rsid w:val="00A04F55"/>
    <w:rsid w:val="00A12D16"/>
    <w:rsid w:val="00A1473C"/>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72B61"/>
    <w:rsid w:val="00B81239"/>
    <w:rsid w:val="00B81979"/>
    <w:rsid w:val="00B84041"/>
    <w:rsid w:val="00B841D2"/>
    <w:rsid w:val="00B901E4"/>
    <w:rsid w:val="00B90BD1"/>
    <w:rsid w:val="00B9246D"/>
    <w:rsid w:val="00B948DA"/>
    <w:rsid w:val="00B950E4"/>
    <w:rsid w:val="00B95A22"/>
    <w:rsid w:val="00B9609E"/>
    <w:rsid w:val="00BA2B9D"/>
    <w:rsid w:val="00BB24F6"/>
    <w:rsid w:val="00BB5A09"/>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4084"/>
    <w:rsid w:val="00D04D11"/>
    <w:rsid w:val="00D166C1"/>
    <w:rsid w:val="00D22C95"/>
    <w:rsid w:val="00D30822"/>
    <w:rsid w:val="00D3685C"/>
    <w:rsid w:val="00D37E0D"/>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3728B"/>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2A92"/>
    <w:rsid w:val="00F2595B"/>
    <w:rsid w:val="00F306B2"/>
    <w:rsid w:val="00F311B2"/>
    <w:rsid w:val="00F36E33"/>
    <w:rsid w:val="00F508CA"/>
    <w:rsid w:val="00F52243"/>
    <w:rsid w:val="00F53807"/>
    <w:rsid w:val="00F5663A"/>
    <w:rsid w:val="00F64766"/>
    <w:rsid w:val="00F66FF7"/>
    <w:rsid w:val="00F712CE"/>
    <w:rsid w:val="00F80742"/>
    <w:rsid w:val="00F83847"/>
    <w:rsid w:val="00F855A3"/>
    <w:rsid w:val="00F90BAE"/>
    <w:rsid w:val="00F91FB3"/>
    <w:rsid w:val="00F955DA"/>
    <w:rsid w:val="00F958F2"/>
    <w:rsid w:val="00F974E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136</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Galuh Yoga</cp:lastModifiedBy>
  <cp:revision>345</cp:revision>
  <dcterms:created xsi:type="dcterms:W3CDTF">2017-10-20T05:51:00Z</dcterms:created>
  <dcterms:modified xsi:type="dcterms:W3CDTF">2023-01-15T14:03:00Z</dcterms:modified>
</cp:coreProperties>
</file>